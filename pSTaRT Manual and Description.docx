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73A7C" w14:textId="2D7080CE" w:rsidR="00D17F8F" w:rsidRPr="00394C12" w:rsidRDefault="00D17F8F" w:rsidP="00D17F8F">
      <w:pPr>
        <w:jc w:val="center"/>
        <w:rPr>
          <w:sz w:val="40"/>
          <w:szCs w:val="40"/>
        </w:rPr>
      </w:pPr>
      <w:proofErr w:type="spellStart"/>
      <w:r>
        <w:rPr>
          <w:sz w:val="40"/>
          <w:szCs w:val="40"/>
        </w:rPr>
        <w:t>pSTaRT</w:t>
      </w:r>
      <w:proofErr w:type="spellEnd"/>
    </w:p>
    <w:p w14:paraId="55964587" w14:textId="4E42920C" w:rsidR="00D17F8F" w:rsidRPr="00394C12" w:rsidRDefault="00D17F8F" w:rsidP="00D17F8F">
      <w:pPr>
        <w:jc w:val="center"/>
        <w:rPr>
          <w:sz w:val="32"/>
          <w:szCs w:val="32"/>
        </w:rPr>
      </w:pPr>
      <w:r>
        <w:rPr>
          <w:sz w:val="32"/>
          <w:szCs w:val="32"/>
        </w:rPr>
        <w:t>Manual and Description</w:t>
      </w:r>
    </w:p>
    <w:p w14:paraId="278F62F6" w14:textId="172A973D" w:rsidR="00D17F8F" w:rsidRDefault="00D17F8F" w:rsidP="00D17F8F">
      <w:pPr>
        <w:jc w:val="center"/>
      </w:pPr>
      <w:r>
        <w:t xml:space="preserve">Kurt </w:t>
      </w:r>
      <w:proofErr w:type="spellStart"/>
      <w:r>
        <w:t>Höblinger</w:t>
      </w:r>
      <w:proofErr w:type="spellEnd"/>
    </w:p>
    <w:p w14:paraId="26A8BE87" w14:textId="592474CC" w:rsidR="00D17F8F" w:rsidRDefault="00D17F8F" w:rsidP="00D17F8F">
      <w:pPr>
        <w:jc w:val="center"/>
      </w:pPr>
      <w:r>
        <w:t>5.3.2021</w:t>
      </w:r>
    </w:p>
    <w:p w14:paraId="66A193EB" w14:textId="77777777" w:rsidR="00D17F8F" w:rsidRDefault="00D17F8F">
      <w:pPr>
        <w:spacing w:line="240" w:lineRule="auto"/>
        <w:ind w:firstLine="0"/>
        <w:jc w:val="left"/>
      </w:pPr>
      <w:r>
        <w:br w:type="page"/>
      </w:r>
    </w:p>
    <w:p w14:paraId="2E3C44B4" w14:textId="549338CE" w:rsidR="00D17F8F" w:rsidRDefault="00D17F8F" w:rsidP="00D17F8F">
      <w:pPr>
        <w:pStyle w:val="Heading1"/>
      </w:pPr>
      <w:r>
        <w:lastRenderedPageBreak/>
        <w:t>Description</w:t>
      </w:r>
    </w:p>
    <w:p w14:paraId="16790023" w14:textId="16F7EBAA" w:rsidR="00D17F8F" w:rsidRDefault="00D17F8F" w:rsidP="00D17F8F">
      <w:pPr>
        <w:pStyle w:val="Firstparagraph"/>
      </w:pPr>
      <w:proofErr w:type="spellStart"/>
      <w:r>
        <w:t>pSTaRT</w:t>
      </w:r>
      <w:proofErr w:type="spellEnd"/>
      <w:r>
        <w:t xml:space="preserve"> is an Application for the Apple iOS operating system. It is optimized for iPhones and iPads. The goal of the application is to facilitate triaging using the </w:t>
      </w:r>
      <w:proofErr w:type="spellStart"/>
      <w:r>
        <w:t>mSTaRT</w:t>
      </w:r>
      <w:proofErr w:type="spellEnd"/>
      <w:r>
        <w:t xml:space="preserve"> scheme and keeping track of the triaged persons.</w:t>
      </w:r>
    </w:p>
    <w:p w14:paraId="2C987236" w14:textId="09DBECF5" w:rsidR="005B39DA" w:rsidRPr="00DC3439" w:rsidRDefault="00DC3439" w:rsidP="005B39DA">
      <w:r>
        <w:t xml:space="preserve">The application is available in English and </w:t>
      </w:r>
      <w:r w:rsidR="005B39DA">
        <w:t>German</w:t>
      </w:r>
      <w:r>
        <w:t>.</w:t>
      </w:r>
    </w:p>
    <w:p w14:paraId="2398E459" w14:textId="08DA6495" w:rsidR="00D17F8F" w:rsidRDefault="00D17F8F" w:rsidP="00D17F8F">
      <w:pPr>
        <w:pStyle w:val="Heading1"/>
      </w:pPr>
      <w:r>
        <w:t>Manual</w:t>
      </w:r>
    </w:p>
    <w:p w14:paraId="72915D63" w14:textId="29A178C8" w:rsidR="00D17F8F" w:rsidRDefault="00D17F8F" w:rsidP="00D17F8F">
      <w:pPr>
        <w:pStyle w:val="Heading2"/>
      </w:pPr>
      <w:r>
        <w:t>Create a new person</w:t>
      </w:r>
    </w:p>
    <w:p w14:paraId="1C57E2B4" w14:textId="32A3513F" w:rsidR="007A137E" w:rsidRDefault="00CC79BA" w:rsidP="007A137E">
      <w:pPr>
        <w:pStyle w:val="Firstparagraph"/>
      </w:pPr>
      <w:r>
        <w:rPr>
          <w:noProof/>
        </w:rPr>
        <w:drawing>
          <wp:anchor distT="0" distB="0" distL="114300" distR="114300" simplePos="0" relativeHeight="251657216" behindDoc="0" locked="0" layoutInCell="1" allowOverlap="1" wp14:anchorId="58042C7B" wp14:editId="1CB9FB23">
            <wp:simplePos x="0" y="0"/>
            <wp:positionH relativeFrom="margin">
              <wp:posOffset>3175</wp:posOffset>
            </wp:positionH>
            <wp:positionV relativeFrom="margin">
              <wp:posOffset>2557895</wp:posOffset>
            </wp:positionV>
            <wp:extent cx="784225" cy="1699260"/>
            <wp:effectExtent l="114300" t="101600" r="117475" b="142240"/>
            <wp:wrapSquare wrapText="bothSides"/>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4225" cy="1699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A137E">
        <w:t xml:space="preserve">Creating a new person results in the appearance of the </w:t>
      </w:r>
      <w:proofErr w:type="spellStart"/>
      <w:r w:rsidR="007A137E">
        <w:t>mSTaRT</w:t>
      </w:r>
      <w:proofErr w:type="spellEnd"/>
      <w:r w:rsidR="007A137E">
        <w:t xml:space="preserve"> questionnaire. To trigger </w:t>
      </w:r>
      <w:r w:rsidR="007C4FCC">
        <w:t>its</w:t>
      </w:r>
      <w:r w:rsidR="007A137E">
        <w:t xml:space="preserve"> appearance a PLS-Number can be entered manually or by scanning a PLS-Pouch barcode. The barcode must comply to the Code39 definition (</w:t>
      </w:r>
      <w:hyperlink r:id="rId6" w:history="1">
        <w:r w:rsidR="007A137E" w:rsidRPr="00CF26BB">
          <w:rPr>
            <w:rStyle w:val="Hyperlink"/>
          </w:rPr>
          <w:t>https://de.wikipedia.org/wiki/Code_39</w:t>
        </w:r>
      </w:hyperlink>
      <w:r w:rsidR="007A137E">
        <w:t>). Austrian PLS-</w:t>
      </w:r>
      <w:proofErr w:type="spellStart"/>
      <w:r w:rsidR="007A137E">
        <w:t>Pouche</w:t>
      </w:r>
      <w:proofErr w:type="spellEnd"/>
      <w:r w:rsidR="007A137E">
        <w:t xml:space="preserve"> barcodes do comply to this definition.</w:t>
      </w:r>
    </w:p>
    <w:p w14:paraId="2A79E8FC" w14:textId="020EE8B4" w:rsidR="007C4FCC" w:rsidRDefault="007C4FCC" w:rsidP="007C4FCC">
      <w:r>
        <w:t xml:space="preserve">There is no </w:t>
      </w:r>
      <w:r w:rsidR="00032FB4">
        <w:t>check on the PLS-Number syntax. That means that “4 AS 2401” is just as valid as “injured guy”. An empty identification is not valid. Duplicate identifications require an explicit confirmation by the user.</w:t>
      </w:r>
    </w:p>
    <w:p w14:paraId="74063A3B" w14:textId="1101F4F2" w:rsidR="00032FB4" w:rsidRDefault="00CC79BA" w:rsidP="007C4FCC">
      <w:r>
        <w:rPr>
          <w:noProof/>
        </w:rPr>
        <mc:AlternateContent>
          <mc:Choice Requires="wpg">
            <w:drawing>
              <wp:anchor distT="0" distB="0" distL="114300" distR="114300" simplePos="0" relativeHeight="251660288" behindDoc="0" locked="0" layoutInCell="1" allowOverlap="1" wp14:anchorId="7C06C756" wp14:editId="271AB46D">
                <wp:simplePos x="0" y="0"/>
                <wp:positionH relativeFrom="margin">
                  <wp:posOffset>3813810</wp:posOffset>
                </wp:positionH>
                <wp:positionV relativeFrom="margin">
                  <wp:posOffset>4562590</wp:posOffset>
                </wp:positionV>
                <wp:extent cx="1809462" cy="1698625"/>
                <wp:effectExtent l="114300" t="101600" r="108585" b="142875"/>
                <wp:wrapSquare wrapText="bothSides"/>
                <wp:docPr id="4" name="Group 4"/>
                <wp:cNvGraphicFramePr/>
                <a:graphic xmlns:a="http://schemas.openxmlformats.org/drawingml/2006/main">
                  <a:graphicData uri="http://schemas.microsoft.com/office/word/2010/wordprocessingGroup">
                    <wpg:wgp>
                      <wpg:cNvGrpSpPr/>
                      <wpg:grpSpPr>
                        <a:xfrm>
                          <a:off x="0" y="0"/>
                          <a:ext cx="1809462" cy="1698625"/>
                          <a:chOff x="0" y="0"/>
                          <a:chExt cx="1809462" cy="1698625"/>
                        </a:xfrm>
                      </wpg:grpSpPr>
                      <pic:pic xmlns:pic="http://schemas.openxmlformats.org/drawingml/2006/picture">
                        <pic:nvPicPr>
                          <pic:cNvPr id="3" name="Picture 3" descr="Char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4225" cy="1698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pic:pic xmlns:pic="http://schemas.openxmlformats.org/drawingml/2006/picture">
                        <pic:nvPicPr>
                          <pic:cNvPr id="2" name="Picture 2" descr="A picture containing diagram&#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025237" y="0"/>
                            <a:ext cx="784225" cy="1698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g:wgp>
                  </a:graphicData>
                </a:graphic>
              </wp:anchor>
            </w:drawing>
          </mc:Choice>
          <mc:Fallback>
            <w:pict>
              <v:group w14:anchorId="47B48C6C" id="Group 4" o:spid="_x0000_s1026" style="position:absolute;margin-left:300.3pt;margin-top:359.25pt;width:142.5pt;height:133.75pt;z-index:251660288;mso-position-horizontal-relative:margin;mso-position-vertical-relative:margin" coordsize="18094,169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hart&#10;&#10;Description automatically generated" style="position:absolute;width:7842;height:16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" filled="t" fillcolor="#ededed" stroked="t" strokecolor="white" strokeweight="7pt">
                  <v:stroke endcap="square"/>
                  <v:imagedata r:id="rId9" o:title="Chart&#10;&#10;Description automatically generated"/>
                  <v:shadow on="t" color="black" opacity="26214f" origin="-.5,-.5" offset="0,.5mm"/>
                  <v:path arrowok="t"/>
                </v:shape>
                <v:shape id="Picture 2" o:spid="_x0000_s1028" type="#_x0000_t75" alt="A picture containing diagram&#10;&#10;Description automatically generated" style="position:absolute;left:10252;width:7842;height:16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" filled="t" fillcolor="#ededed" stroked="t" strokecolor="white" strokeweight="7pt">
                  <v:stroke endcap="square"/>
                  <v:imagedata r:id="rId10" o:title="A picture containing diagram&#10;&#10;Description automatically generated"/>
                  <v:shadow on="t" color="black" opacity="26214f" origin="-.5,-.5" offset="0,.5mm"/>
                  <v:path arrowok="t"/>
                </v:shape>
                <w10:wrap type="square" anchorx="margin" anchory="margin"/>
              </v:group>
            </w:pict>
          </mc:Fallback>
        </mc:AlternateContent>
      </w:r>
      <w:r w:rsidR="00032FB4">
        <w:t xml:space="preserve">The </w:t>
      </w:r>
      <w:proofErr w:type="spellStart"/>
      <w:r w:rsidR="00032FB4">
        <w:t>mSTaRT</w:t>
      </w:r>
      <w:proofErr w:type="spellEnd"/>
      <w:r w:rsidR="00032FB4">
        <w:t xml:space="preserve"> works just as it would work in its paper variant. As soon as a conclusion regarding the correct triage group is reached, the questionnaire ends. However, the user has the option to not just accept the result of the questionnaire but also to change the decision manually.</w:t>
      </w:r>
    </w:p>
    <w:p w14:paraId="615663D0" w14:textId="11AD3E0C" w:rsidR="00032FB4" w:rsidRPr="007C4FCC" w:rsidRDefault="00032FB4" w:rsidP="007C4FCC">
      <w:r>
        <w:t xml:space="preserve">Once a triage group was chosen, the questionnaire </w:t>
      </w:r>
      <w:r w:rsidR="00CC79BA">
        <w:t>closes,</w:t>
      </w:r>
      <w:r>
        <w:t xml:space="preserve"> and the user returns to the landing page allowing the user to assess another person immediately.</w:t>
      </w:r>
    </w:p>
    <w:p w14:paraId="3B1B97BD" w14:textId="74D79FA3" w:rsidR="00D17F8F" w:rsidRDefault="00CC79BA" w:rsidP="00D17F8F">
      <w:pPr>
        <w:pStyle w:val="Heading2"/>
      </w:pPr>
      <w:r>
        <w:t>Person List</w:t>
      </w:r>
    </w:p>
    <w:p w14:paraId="0F141B97" w14:textId="1699A71B" w:rsidR="00CC79BA" w:rsidRPr="00CC79BA" w:rsidRDefault="00CC79BA" w:rsidP="00CC79BA">
      <w:pPr>
        <w:pStyle w:val="Heading3"/>
      </w:pPr>
      <w:r>
        <w:t>Editing</w:t>
      </w:r>
    </w:p>
    <w:p w14:paraId="20BC0FC5" w14:textId="1FAC74A0" w:rsidR="00334BE8" w:rsidRDefault="00CC79BA" w:rsidP="00334BE8">
      <w:pPr>
        <w:pStyle w:val="Firstparagraph"/>
      </w:pPr>
      <w:r>
        <w:rPr>
          <w:noProof/>
        </w:rPr>
        <w:drawing>
          <wp:anchor distT="0" distB="0" distL="114300" distR="114300" simplePos="0" relativeHeight="251661312" behindDoc="0" locked="0" layoutInCell="1" allowOverlap="1" wp14:anchorId="331A7F7F" wp14:editId="3B5674E2">
            <wp:simplePos x="0" y="0"/>
            <wp:positionH relativeFrom="margin">
              <wp:posOffset>3810</wp:posOffset>
            </wp:positionH>
            <wp:positionV relativeFrom="margin">
              <wp:posOffset>7362075</wp:posOffset>
            </wp:positionV>
            <wp:extent cx="784225" cy="1698625"/>
            <wp:effectExtent l="114300" t="101600" r="117475" b="130175"/>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4225" cy="1698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t>The persons list contains all persons from the current incident (car crash, earthquake, avalanche…). The user must manually delete the complete list (trash bin icon) if another incident starts.</w:t>
      </w:r>
    </w:p>
    <w:p w14:paraId="30525078" w14:textId="1966AAC4" w:rsidR="00CC79BA" w:rsidRDefault="00CC79BA" w:rsidP="00CC79BA">
      <w:r>
        <w:t>Individual persons can be deleted by swiping the entry to the left and pressing the now appearing delete button. Alternatively, an edit mode can be toggled on and off by pressing the pencil icon.</w:t>
      </w:r>
    </w:p>
    <w:p w14:paraId="12B1E684" w14:textId="5D64274E" w:rsidR="00CC79BA" w:rsidRPr="00CC79BA" w:rsidRDefault="00CC79BA" w:rsidP="00CC79BA">
      <w:r>
        <w:lastRenderedPageBreak/>
        <w:t>Choosing another triage group is also possible. The user must select a person by tapping on the entry. A separate view shows the person’s details and a selection of triage groups similar to the initial presentation at the end of the questionnaire.</w:t>
      </w:r>
    </w:p>
    <w:p w14:paraId="3D6E5992" w14:textId="6644B493" w:rsidR="00D17F8F" w:rsidRDefault="00D17F8F" w:rsidP="00CC79BA">
      <w:pPr>
        <w:pStyle w:val="Heading3"/>
      </w:pPr>
      <w:r>
        <w:t>Export</w:t>
      </w:r>
    </w:p>
    <w:p w14:paraId="74D0520D" w14:textId="734C361A" w:rsidR="00CC79BA" w:rsidRPr="00CC79BA" w:rsidRDefault="00CC79BA" w:rsidP="00CC79BA">
      <w:pPr>
        <w:pStyle w:val="Firstparagraph"/>
      </w:pPr>
      <w:r>
        <w:t>For further analysis the list can be exported at any time by tapping on the export button in the person list view. The resulting CSV file can then be e-mailed, stored in the files application or transferred to any other app accepting CSV files.</w:t>
      </w:r>
    </w:p>
    <w:p w14:paraId="652A062C" w14:textId="3E321AAA" w:rsidR="00D17F8F" w:rsidRDefault="00D17F8F" w:rsidP="00D17F8F">
      <w:pPr>
        <w:pStyle w:val="Heading1"/>
      </w:pPr>
      <w:r>
        <w:t>Contact</w:t>
      </w:r>
    </w:p>
    <w:p w14:paraId="2335D077" w14:textId="48DF8C5D" w:rsidR="00CC79BA" w:rsidRPr="00CC79BA" w:rsidRDefault="00CC79BA" w:rsidP="00CC79BA">
      <w:pPr>
        <w:pStyle w:val="Firstparagraph"/>
      </w:pPr>
      <w:r>
        <w:t xml:space="preserve">This app is developed by Gregor Kurt </w:t>
      </w:r>
      <w:proofErr w:type="spellStart"/>
      <w:r>
        <w:t>Höblinger</w:t>
      </w:r>
      <w:proofErr w:type="spellEnd"/>
      <w:r>
        <w:t>. The developer can be contacted via e-Mail (</w:t>
      </w:r>
      <w:hyperlink r:id="rId12" w:history="1">
        <w:r w:rsidRPr="00CF26BB">
          <w:rPr>
            <w:rStyle w:val="Hyperlink"/>
          </w:rPr>
          <w:t>office@nitricware.com</w:t>
        </w:r>
      </w:hyperlink>
      <w:r>
        <w:t xml:space="preserve">). </w:t>
      </w:r>
    </w:p>
    <w:p w14:paraId="6B14988F" w14:textId="268E2A23" w:rsidR="00D17F8F" w:rsidRPr="00D17F8F" w:rsidRDefault="00D17F8F" w:rsidP="00D17F8F">
      <w:pPr>
        <w:pStyle w:val="Title"/>
        <w:rPr>
          <w:lang w:val="en-US"/>
        </w:rPr>
      </w:pPr>
    </w:p>
    <w:sectPr w:rsidR="00D17F8F" w:rsidRPr="00D17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1"/>
  </w:num>
  <w:num w:numId="3">
    <w:abstractNumId w:val="12"/>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8F"/>
    <w:rsid w:val="00032FB4"/>
    <w:rsid w:val="00334BE8"/>
    <w:rsid w:val="005B39DA"/>
    <w:rsid w:val="007A137E"/>
    <w:rsid w:val="007C4FCC"/>
    <w:rsid w:val="00C6045C"/>
    <w:rsid w:val="00CC79BA"/>
    <w:rsid w:val="00D17F8F"/>
    <w:rsid w:val="00DC343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FE59"/>
  <w15:chartTrackingRefBased/>
  <w15:docId w15:val="{D3BEA98E-4598-3240-BDAA-3C9ADCEE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37E"/>
    <w:pPr>
      <w:spacing w:line="312" w:lineRule="auto"/>
      <w:ind w:firstLine="340"/>
      <w:jc w:val="both"/>
    </w:pPr>
    <w:rPr>
      <w:rFonts w:ascii="CMU Serif Roman" w:eastAsia="Times New Roman" w:hAnsi="CMU Serif Roman" w:cs="Times New Roman"/>
      <w:sz w:val="21"/>
      <w:lang w:val="en-GB"/>
    </w:rPr>
  </w:style>
  <w:style w:type="paragraph" w:styleId="Heading1">
    <w:name w:val="heading 1"/>
    <w:basedOn w:val="Normal"/>
    <w:next w:val="Firstparagraph"/>
    <w:link w:val="Heading1Char"/>
    <w:qFormat/>
    <w:rsid w:val="007A137E"/>
    <w:pPr>
      <w:keepNext/>
      <w:numPr>
        <w:numId w:val="2"/>
      </w:numPr>
      <w:tabs>
        <w:tab w:val="left" w:pos="482"/>
      </w:tabs>
      <w:spacing w:before="360" w:after="180"/>
      <w:jc w:val="left"/>
      <w:outlineLvl w:val="0"/>
    </w:pPr>
    <w:rPr>
      <w:rFonts w:cs="Arial"/>
      <w:b/>
      <w:bCs/>
      <w:sz w:val="28"/>
      <w:szCs w:val="32"/>
    </w:rPr>
  </w:style>
  <w:style w:type="paragraph" w:styleId="Heading2">
    <w:name w:val="heading 2"/>
    <w:basedOn w:val="Normal"/>
    <w:next w:val="Firstparagraph"/>
    <w:link w:val="Heading2Char"/>
    <w:qFormat/>
    <w:rsid w:val="007A137E"/>
    <w:pPr>
      <w:keepNext/>
      <w:numPr>
        <w:ilvl w:val="1"/>
        <w:numId w:val="2"/>
      </w:numPr>
      <w:tabs>
        <w:tab w:val="left" w:pos="624"/>
      </w:tabs>
      <w:spacing w:before="300" w:after="120"/>
      <w:jc w:val="left"/>
      <w:outlineLvl w:val="1"/>
    </w:pPr>
    <w:rPr>
      <w:rFonts w:cs="Arial"/>
      <w:b/>
      <w:bCs/>
      <w:iCs/>
      <w:sz w:val="24"/>
      <w:szCs w:val="28"/>
    </w:rPr>
  </w:style>
  <w:style w:type="paragraph" w:styleId="Heading3">
    <w:name w:val="heading 3"/>
    <w:basedOn w:val="Normal"/>
    <w:next w:val="Firstparagraph"/>
    <w:link w:val="Heading3Char"/>
    <w:qFormat/>
    <w:rsid w:val="007A137E"/>
    <w:pPr>
      <w:keepNext/>
      <w:numPr>
        <w:ilvl w:val="2"/>
        <w:numId w:val="2"/>
      </w:numPr>
      <w:tabs>
        <w:tab w:val="left" w:pos="765"/>
      </w:tabs>
      <w:spacing w:before="300" w:after="120"/>
      <w:jc w:val="left"/>
      <w:outlineLvl w:val="2"/>
    </w:pPr>
    <w:rPr>
      <w:rFonts w:cs="Arial"/>
      <w:b/>
      <w:bCs/>
      <w:szCs w:val="26"/>
    </w:rPr>
  </w:style>
  <w:style w:type="paragraph" w:styleId="Heading4">
    <w:name w:val="heading 4"/>
    <w:basedOn w:val="Normal"/>
    <w:next w:val="Normal"/>
    <w:link w:val="Heading4Char"/>
    <w:uiPriority w:val="9"/>
    <w:semiHidden/>
    <w:unhideWhenUsed/>
    <w:qFormat/>
    <w:rsid w:val="007A137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A13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137E"/>
  </w:style>
  <w:style w:type="character" w:customStyle="1" w:styleId="Heading1Char">
    <w:name w:val="Heading 1 Char"/>
    <w:basedOn w:val="DefaultParagraphFont"/>
    <w:link w:val="Heading1"/>
    <w:rsid w:val="00D17F8F"/>
    <w:rPr>
      <w:rFonts w:ascii="CMU Serif Roman" w:eastAsia="Times New Roman" w:hAnsi="CMU Serif Roman" w:cs="Arial"/>
      <w:b/>
      <w:bCs/>
      <w:sz w:val="28"/>
      <w:szCs w:val="32"/>
      <w:lang w:val="en-GB"/>
    </w:rPr>
  </w:style>
  <w:style w:type="character" w:customStyle="1" w:styleId="Heading2Char">
    <w:name w:val="Heading 2 Char"/>
    <w:basedOn w:val="DefaultParagraphFont"/>
    <w:link w:val="Heading2"/>
    <w:rsid w:val="00D17F8F"/>
    <w:rPr>
      <w:rFonts w:ascii="CMU Serif Roman" w:eastAsia="Times New Roman" w:hAnsi="CMU Serif Roman" w:cs="Arial"/>
      <w:b/>
      <w:bCs/>
      <w:iCs/>
      <w:szCs w:val="28"/>
      <w:lang w:val="en-GB"/>
    </w:rPr>
  </w:style>
  <w:style w:type="character" w:customStyle="1" w:styleId="Heading3Char">
    <w:name w:val="Heading 3 Char"/>
    <w:basedOn w:val="DefaultParagraphFont"/>
    <w:link w:val="Heading3"/>
    <w:rsid w:val="00D17F8F"/>
    <w:rPr>
      <w:rFonts w:ascii="CMU Serif Roman" w:eastAsia="Times New Roman" w:hAnsi="CMU Serif Roman" w:cs="Arial"/>
      <w:b/>
      <w:bCs/>
      <w:sz w:val="21"/>
      <w:szCs w:val="26"/>
      <w:lang w:val="en-GB"/>
    </w:rPr>
  </w:style>
  <w:style w:type="character" w:customStyle="1" w:styleId="Heading4Char">
    <w:name w:val="Heading 4 Char"/>
    <w:basedOn w:val="DefaultParagraphFont"/>
    <w:link w:val="Heading4"/>
    <w:uiPriority w:val="9"/>
    <w:semiHidden/>
    <w:rsid w:val="007A137E"/>
    <w:rPr>
      <w:rFonts w:ascii="CMU Serif Roman" w:eastAsiaTheme="majorEastAsia" w:hAnsi="CMU Serif Roman" w:cstheme="majorBidi"/>
      <w:b/>
      <w:bCs/>
      <w:iCs/>
      <w:sz w:val="21"/>
      <w:lang w:val="en-GB"/>
    </w:rPr>
  </w:style>
  <w:style w:type="paragraph" w:styleId="Footer">
    <w:name w:val="footer"/>
    <w:basedOn w:val="Normal"/>
    <w:link w:val="FooterChar"/>
    <w:semiHidden/>
    <w:rsid w:val="007A137E"/>
    <w:pPr>
      <w:tabs>
        <w:tab w:val="center" w:pos="4153"/>
        <w:tab w:val="right" w:pos="8306"/>
      </w:tabs>
    </w:pPr>
  </w:style>
  <w:style w:type="character" w:customStyle="1" w:styleId="FooterChar">
    <w:name w:val="Footer Char"/>
    <w:basedOn w:val="DefaultParagraphFont"/>
    <w:link w:val="Footer"/>
    <w:semiHidden/>
    <w:rsid w:val="00D17F8F"/>
    <w:rPr>
      <w:rFonts w:ascii="CMU Serif Roman" w:eastAsia="Times New Roman" w:hAnsi="CMU Serif Roman" w:cs="Times New Roman"/>
      <w:sz w:val="21"/>
      <w:lang w:val="en-GB"/>
    </w:rPr>
  </w:style>
  <w:style w:type="paragraph" w:customStyle="1" w:styleId="Firstparagraph">
    <w:name w:val="First paragraph"/>
    <w:basedOn w:val="Normal"/>
    <w:next w:val="Normal"/>
    <w:rsid w:val="007A137E"/>
    <w:pPr>
      <w:ind w:firstLine="0"/>
    </w:pPr>
  </w:style>
  <w:style w:type="character" w:styleId="PageNumber">
    <w:name w:val="page number"/>
    <w:basedOn w:val="DefaultParagraphFont"/>
    <w:semiHidden/>
    <w:rsid w:val="007A137E"/>
  </w:style>
  <w:style w:type="paragraph" w:styleId="Header">
    <w:name w:val="header"/>
    <w:basedOn w:val="Normal"/>
    <w:link w:val="HeaderChar"/>
    <w:semiHidden/>
    <w:rsid w:val="007A137E"/>
    <w:pPr>
      <w:tabs>
        <w:tab w:val="center" w:pos="4153"/>
        <w:tab w:val="right" w:pos="8306"/>
      </w:tabs>
    </w:pPr>
  </w:style>
  <w:style w:type="character" w:customStyle="1" w:styleId="HeaderChar">
    <w:name w:val="Header Char"/>
    <w:basedOn w:val="DefaultParagraphFont"/>
    <w:link w:val="Header"/>
    <w:semiHidden/>
    <w:rsid w:val="00D17F8F"/>
    <w:rPr>
      <w:rFonts w:ascii="CMU Serif Roman" w:eastAsia="Times New Roman" w:hAnsi="CMU Serif Roman" w:cs="Times New Roman"/>
      <w:sz w:val="21"/>
      <w:lang w:val="en-GB"/>
    </w:rPr>
  </w:style>
  <w:style w:type="paragraph" w:styleId="Caption">
    <w:name w:val="caption"/>
    <w:basedOn w:val="Normal"/>
    <w:next w:val="Normal"/>
    <w:uiPriority w:val="35"/>
    <w:unhideWhenUsed/>
    <w:qFormat/>
    <w:rsid w:val="007A137E"/>
    <w:rPr>
      <w:bCs/>
      <w:sz w:val="20"/>
      <w:szCs w:val="20"/>
    </w:rPr>
  </w:style>
  <w:style w:type="paragraph" w:styleId="Title">
    <w:name w:val="Title"/>
    <w:basedOn w:val="Normal"/>
    <w:next w:val="Normal"/>
    <w:link w:val="TitleChar"/>
    <w:uiPriority w:val="10"/>
    <w:qFormat/>
    <w:rsid w:val="007A137E"/>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7A137E"/>
    <w:rPr>
      <w:rFonts w:ascii="CMU Serif Roman" w:eastAsiaTheme="majorEastAsia" w:hAnsi="CMU Serif Roman" w:cstheme="majorBidi"/>
      <w:b/>
      <w:bCs/>
      <w:kern w:val="28"/>
      <w:sz w:val="32"/>
      <w:szCs w:val="32"/>
      <w:lang w:val="en-GB"/>
    </w:rPr>
  </w:style>
  <w:style w:type="paragraph" w:styleId="TOCHeading">
    <w:name w:val="TOC Heading"/>
    <w:basedOn w:val="Heading1"/>
    <w:next w:val="Normal"/>
    <w:uiPriority w:val="39"/>
    <w:unhideWhenUsed/>
    <w:qFormat/>
    <w:rsid w:val="007A137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7A137E"/>
    <w:pPr>
      <w:spacing w:before="120"/>
      <w:jc w:val="left"/>
    </w:pPr>
    <w:rPr>
      <w:rFonts w:asciiTheme="minorHAnsi" w:hAnsiTheme="minorHAnsi"/>
      <w:b/>
      <w:sz w:val="24"/>
    </w:rPr>
  </w:style>
  <w:style w:type="paragraph" w:styleId="BalloonText">
    <w:name w:val="Balloon Text"/>
    <w:basedOn w:val="Normal"/>
    <w:link w:val="BalloonTextChar"/>
    <w:uiPriority w:val="99"/>
    <w:semiHidden/>
    <w:unhideWhenUsed/>
    <w:rsid w:val="007A137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37E"/>
    <w:rPr>
      <w:rFonts w:ascii="Lucida Grande" w:eastAsia="Times New Roman" w:hAnsi="Lucida Grande" w:cs="Lucida Grande"/>
      <w:sz w:val="18"/>
      <w:szCs w:val="18"/>
      <w:lang w:val="en-GB"/>
    </w:rPr>
  </w:style>
  <w:style w:type="paragraph" w:styleId="TOC2">
    <w:name w:val="toc 2"/>
    <w:basedOn w:val="Normal"/>
    <w:next w:val="Normal"/>
    <w:autoRedefine/>
    <w:uiPriority w:val="39"/>
    <w:unhideWhenUsed/>
    <w:rsid w:val="007A137E"/>
    <w:pPr>
      <w:ind w:left="210"/>
      <w:jc w:val="left"/>
    </w:pPr>
    <w:rPr>
      <w:rFonts w:asciiTheme="minorHAnsi" w:hAnsiTheme="minorHAnsi"/>
      <w:b/>
      <w:szCs w:val="22"/>
    </w:rPr>
  </w:style>
  <w:style w:type="paragraph" w:styleId="TOC3">
    <w:name w:val="toc 3"/>
    <w:basedOn w:val="Normal"/>
    <w:next w:val="Normal"/>
    <w:autoRedefine/>
    <w:uiPriority w:val="39"/>
    <w:unhideWhenUsed/>
    <w:rsid w:val="007A137E"/>
    <w:pPr>
      <w:ind w:left="420"/>
      <w:jc w:val="left"/>
    </w:pPr>
    <w:rPr>
      <w:rFonts w:asciiTheme="minorHAnsi" w:hAnsiTheme="minorHAnsi"/>
      <w:szCs w:val="22"/>
    </w:rPr>
  </w:style>
  <w:style w:type="paragraph" w:styleId="TOC4">
    <w:name w:val="toc 4"/>
    <w:basedOn w:val="Normal"/>
    <w:next w:val="Normal"/>
    <w:autoRedefine/>
    <w:uiPriority w:val="39"/>
    <w:unhideWhenUsed/>
    <w:rsid w:val="007A137E"/>
    <w:pPr>
      <w:ind w:left="630"/>
      <w:jc w:val="left"/>
    </w:pPr>
    <w:rPr>
      <w:rFonts w:asciiTheme="minorHAnsi" w:hAnsiTheme="minorHAnsi"/>
      <w:sz w:val="20"/>
      <w:szCs w:val="20"/>
    </w:rPr>
  </w:style>
  <w:style w:type="paragraph" w:styleId="TOC5">
    <w:name w:val="toc 5"/>
    <w:basedOn w:val="Normal"/>
    <w:next w:val="Normal"/>
    <w:autoRedefine/>
    <w:uiPriority w:val="39"/>
    <w:unhideWhenUsed/>
    <w:rsid w:val="007A137E"/>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7A137E"/>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7A137E"/>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7A137E"/>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7A137E"/>
    <w:pPr>
      <w:ind w:left="1680"/>
      <w:jc w:val="left"/>
    </w:pPr>
    <w:rPr>
      <w:rFonts w:asciiTheme="minorHAnsi" w:hAnsiTheme="minorHAnsi"/>
      <w:sz w:val="20"/>
      <w:szCs w:val="20"/>
    </w:rPr>
  </w:style>
  <w:style w:type="character" w:styleId="Hyperlink">
    <w:name w:val="Hyperlink"/>
    <w:basedOn w:val="DefaultParagraphFont"/>
    <w:uiPriority w:val="99"/>
    <w:unhideWhenUsed/>
    <w:rsid w:val="007A137E"/>
    <w:rPr>
      <w:color w:val="0563C1" w:themeColor="hyperlink"/>
      <w:u w:val="single"/>
    </w:rPr>
  </w:style>
  <w:style w:type="character" w:styleId="UnresolvedMention">
    <w:name w:val="Unresolved Mention"/>
    <w:basedOn w:val="DefaultParagraphFont"/>
    <w:uiPriority w:val="99"/>
    <w:semiHidden/>
    <w:unhideWhenUsed/>
    <w:rsid w:val="007A1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office@nitric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Code_39"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rt/Library/Group%20Containers/UBF8T346G9.Office/User%20Content.localized/Templates.localized/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LaTex 7.dotx</Template>
  <TotalTime>27</TotalTime>
  <Pages>3</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Höblinger</dc:creator>
  <cp:keywords/>
  <dc:description/>
  <cp:lastModifiedBy>Kurt Höblinger</cp:lastModifiedBy>
  <cp:revision>5</cp:revision>
  <dcterms:created xsi:type="dcterms:W3CDTF">2021-03-05T09:32:00Z</dcterms:created>
  <dcterms:modified xsi:type="dcterms:W3CDTF">2021-03-06T08:23:00Z</dcterms:modified>
</cp:coreProperties>
</file>